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12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. Часть 2.</w:t>
      </w:r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</w:t>
      </w:r>
      <w:r>
        <w:rPr>
          <w:rFonts w:hint="default" w:ascii="Times New Roman" w:hAnsi="Times New Roman" w:eastAsia="Calibri"/>
          <w:sz w:val="26"/>
          <w:szCs w:val="26"/>
          <w:lang w:val="en-US"/>
        </w:rPr>
        <w:t>5</w:t>
      </w:r>
      <w:r>
        <w:rPr>
          <w:rFonts w:ascii="Times New Roman" w:hAnsi="Times New Roman" w:eastAsia="Calibri"/>
          <w:sz w:val="26"/>
          <w:szCs w:val="26"/>
        </w:rPr>
        <w:t xml:space="preserve">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4570"/>
      <w:bookmarkStart w:id="1" w:name="_Toc527942920"/>
      <w:r>
        <w:rPr>
          <w:rFonts w:hint="default"/>
          <w:lang w:val="ru-RU"/>
        </w:rPr>
        <w:t>Оглавление</w:t>
      </w:r>
      <w:bookmarkEnd w:id="0"/>
    </w:p>
    <w:p w14:paraId="0576E931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_Toc29371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_Toc29371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AB02EA0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_Toc3310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_Toc3310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5B78E3A7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_Toc11198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3 Диаграмма классов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_Toc11198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3893B7B6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_Toc26053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_Toc26053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75AF1806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_Toc6200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_Toc6200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27E7BDA3">
      <w:pPr>
        <w:pStyle w:val="22"/>
        <w:tabs>
          <w:tab w:val="right" w:leader="dot" w:pos="9355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instrText xml:space="preserve"> HYPERLINK \l _Toc13179 </w:instrTex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 Тестирование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_Toc13179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6834B109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fldChar w:fldCharType="end"/>
      </w:r>
    </w:p>
    <w:p w14:paraId="5ED4E981">
      <w:pPr>
        <w:pStyle w:val="37"/>
        <w:bidi w:val="0"/>
        <w:rPr>
          <w:rFonts w:hint="default"/>
          <w:lang w:val="ru-RU"/>
        </w:rPr>
      </w:pPr>
      <w:bookmarkStart w:id="2" w:name="_Toc11787"/>
      <w:bookmarkStart w:id="3" w:name="_Toc29371"/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Общая постановка задачи</w:t>
      </w:r>
      <w:bookmarkEnd w:id="1"/>
      <w:bookmarkEnd w:id="2"/>
      <w:bookmarkEnd w:id="3"/>
    </w:p>
    <w:p w14:paraId="260109E0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реализующую хеш-таблицу. Программа должна запускаться в виде текстового меню. В рамках меню пользователю должно быть позволено заполнять таблицу, искать и удалять в ней элементы</w:t>
      </w:r>
      <w:bookmarkStart w:id="17" w:name="_GoBack"/>
      <w:bookmarkEnd w:id="17"/>
      <w:r>
        <w:rPr>
          <w:rFonts w:hint="default"/>
          <w:lang w:val="ru-RU"/>
        </w:rPr>
        <w:t xml:space="preserve"> также производить действия соответствующие варианту.</w:t>
      </w:r>
    </w:p>
    <w:p w14:paraId="64694622">
      <w:pPr>
        <w:pStyle w:val="36"/>
        <w:bidi w:val="0"/>
        <w:rPr>
          <w:rFonts w:hint="default"/>
          <w:lang w:val="ru-RU"/>
        </w:rPr>
      </w:pPr>
    </w:p>
    <w:p w14:paraId="259BBAE9">
      <w:pPr>
        <w:pStyle w:val="37"/>
        <w:bidi w:val="0"/>
        <w:rPr>
          <w:rFonts w:hint="default"/>
          <w:lang w:val="ru-RU"/>
        </w:rPr>
      </w:pPr>
      <w:bookmarkStart w:id="4" w:name="_Toc12800"/>
      <w:bookmarkStart w:id="5" w:name="_Toc1881710683"/>
      <w:bookmarkStart w:id="6" w:name="_Toc3310"/>
      <w:r>
        <w:rPr>
          <w:rFonts w:hint="default"/>
          <w:lang w:val="ru-RU"/>
        </w:rPr>
        <w:t>2 Постановка задачи для варианта 14</w:t>
      </w:r>
      <w:bookmarkEnd w:id="4"/>
      <w:bookmarkEnd w:id="5"/>
      <w:bookmarkEnd w:id="6"/>
    </w:p>
    <w:p w14:paraId="502D6582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Необходимо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программу. Программа должна удовлетворять общим требованиям. Таблица должна пользоваться методом цепочек.</w:t>
      </w:r>
    </w:p>
    <w:p w14:paraId="1EFDFE6A">
      <w:pPr>
        <w:pStyle w:val="37"/>
        <w:bidi w:val="0"/>
        <w:rPr>
          <w:rFonts w:hint="default"/>
          <w:lang w:val="ru-RU"/>
        </w:rPr>
      </w:pPr>
      <w:bookmarkStart w:id="7" w:name="_Toc2182"/>
      <w:bookmarkStart w:id="8" w:name="_Toc2067263459"/>
      <w:bookmarkStart w:id="9" w:name="_Toc11198"/>
      <w:r>
        <w:rPr>
          <w:rFonts w:hint="default"/>
          <w:lang w:val="ru-RU"/>
        </w:rPr>
        <w:t xml:space="preserve">3 </w:t>
      </w:r>
      <w:bookmarkEnd w:id="7"/>
      <w:bookmarkEnd w:id="8"/>
      <w:r>
        <w:rPr>
          <w:rFonts w:hint="default"/>
          <w:lang w:val="ru-RU"/>
        </w:rPr>
        <w:t>Диаграмма классов</w:t>
      </w:r>
      <w:bookmarkEnd w:id="9"/>
    </w:p>
    <w:p w14:paraId="710A0560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рамках второй части работы реализовано два класса: основной </w:t>
      </w:r>
      <w:r>
        <w:rPr>
          <w:rFonts w:hint="default"/>
          <w:lang w:val="en-US"/>
        </w:rPr>
        <w:t xml:space="preserve">MyHashtable </w:t>
      </w:r>
      <w:r>
        <w:rPr>
          <w:rFonts w:hint="default"/>
          <w:lang w:val="ru-RU"/>
        </w:rPr>
        <w:t xml:space="preserve">и вспомогательный </w:t>
      </w:r>
      <w:r>
        <w:rPr>
          <w:rFonts w:hint="default"/>
          <w:lang w:val="en-US"/>
        </w:rPr>
        <w:t>MyHashtable.Chain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 xml:space="preserve">Chain </w:t>
      </w:r>
      <w:r>
        <w:rPr>
          <w:rFonts w:hint="default"/>
          <w:lang w:val="ru-RU"/>
        </w:rPr>
        <w:t xml:space="preserve">предназначен для хранения цепочки. Класс таблицы содержит массив </w:t>
      </w:r>
      <w:r>
        <w:rPr>
          <w:rFonts w:hint="default"/>
          <w:lang w:val="en-US"/>
        </w:rPr>
        <w:t>array</w:t>
      </w:r>
      <w:r>
        <w:rPr>
          <w:rFonts w:hint="default"/>
          <w:lang w:val="ru-RU"/>
        </w:rPr>
        <w:t xml:space="preserve">, колицество </w:t>
      </w:r>
      <w:r>
        <w:rPr>
          <w:rFonts w:hint="default"/>
          <w:lang w:val="en-US"/>
        </w:rPr>
        <w:t>Count</w:t>
      </w:r>
      <w:r>
        <w:rPr>
          <w:rFonts w:hint="default"/>
          <w:lang w:val="ru-RU"/>
        </w:rPr>
        <w:t xml:space="preserve"> и свойства </w:t>
      </w:r>
      <w:r>
        <w:rPr>
          <w:rFonts w:hint="default"/>
          <w:lang w:val="en-US"/>
        </w:rPr>
        <w:t xml:space="preserve">CurrentMaxStack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PrefferedStack</w:t>
      </w:r>
      <w:r>
        <w:rPr>
          <w:rFonts w:hint="default"/>
          <w:lang w:val="ru-RU"/>
        </w:rPr>
        <w:t>. Первое обозначает текущее максимальное количество пар в цепочке, второе - максимальное допустимое среднее значение длин цепочек. Диаграмма классов представлена на рисунке 1.</w:t>
      </w:r>
    </w:p>
    <w:p w14:paraId="696A5D8B">
      <w:pPr>
        <w:pStyle w:val="4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25065" cy="6965950"/>
            <wp:effectExtent l="0" t="0" r="5715" b="6350"/>
            <wp:docPr id="1" name="Изображение 1" descr="Class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lassDiagram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DA4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1 - Диограмма классов</w:t>
      </w:r>
    </w:p>
    <w:p w14:paraId="46E4D323">
      <w:pPr>
        <w:pStyle w:val="37"/>
        <w:bidi w:val="0"/>
        <w:rPr>
          <w:rFonts w:hint="default"/>
          <w:lang w:val="ru-RU"/>
        </w:rPr>
      </w:pPr>
      <w:bookmarkStart w:id="10" w:name="_Toc30832"/>
      <w:bookmarkStart w:id="11" w:name="_Toc359030600"/>
      <w:bookmarkStart w:id="12" w:name="_Toc26053"/>
      <w:r>
        <w:rPr>
          <w:rFonts w:hint="default"/>
          <w:lang w:val="ru-RU"/>
        </w:rPr>
        <w:t>4 Проектирование</w:t>
      </w:r>
      <w:bookmarkEnd w:id="10"/>
      <w:bookmarkEnd w:id="11"/>
      <w:bookmarkEnd w:id="12"/>
    </w:p>
    <w:p w14:paraId="7111B98C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На рисунке 2 представлена блок-схема добавления в таблицу. На рисунке 3 - удаления. Рисунок 4 показывает поиск элемента в таблице.</w:t>
      </w:r>
    </w:p>
    <w:p w14:paraId="5B5F2DBB">
      <w:pPr>
        <w:pStyle w:val="4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356360" cy="2823210"/>
            <wp:effectExtent l="0" t="0" r="0" b="3810"/>
            <wp:docPr id="2" name="Изображение 2" descr="Диаграмма добавления в My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аграмма добавления в MyHash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6A9F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2 - Добавление в таблицу</w:t>
      </w:r>
    </w:p>
    <w:p w14:paraId="6343AB1A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356360" cy="2823210"/>
            <wp:effectExtent l="0" t="0" r="0" b="3810"/>
            <wp:docPr id="3" name="Изображение 3" descr="Диаграмма удаления из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Диаграмма удаления из таблиц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23F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3 - Удаление из таблицы</w:t>
      </w:r>
    </w:p>
    <w:p w14:paraId="35800226"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356360" cy="2823210"/>
            <wp:effectExtent l="0" t="0" r="0" b="3810"/>
            <wp:docPr id="4" name="Изображение 4" descr="Диаграмма удаления из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Диаграмма удаления из таблиц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1C1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4 - Поиск в таблице</w:t>
      </w:r>
    </w:p>
    <w:p w14:paraId="4CF41C50">
      <w:pPr>
        <w:pStyle w:val="37"/>
        <w:bidi w:val="0"/>
        <w:rPr>
          <w:rFonts w:hint="default"/>
          <w:lang w:val="ru-RU"/>
        </w:rPr>
      </w:pPr>
      <w:bookmarkStart w:id="13" w:name="_Toc15921"/>
      <w:bookmarkStart w:id="14" w:name="_Toc6200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13"/>
      <w:bookmarkEnd w:id="14"/>
    </w:p>
    <w:p w14:paraId="2FA1AE81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"https://github.com/RomanKosv/Programming-Lab12.git"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https://github.com/RomanKosv/Programming-Lab12.git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ru-RU"/>
        </w:rPr>
        <w:t xml:space="preserve">. Код зависит от написанных в предыдущих лабораторных работах </w:t>
      </w:r>
      <w:r>
        <w:rPr>
          <w:rFonts w:hint="default"/>
          <w:lang w:val="en-US"/>
        </w:rPr>
        <w:t>GameLibrary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"https://github.com/RomanKosv/Programming-Lab11/tree/lab11/GameLibrary"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https://github.com/RomanKosv/Programming-Lab11/tree/lab11/GameLibrary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InputLibrary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"https://github.com/RomanKosv/InputLibrary.git"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https://github.com/RomanKosv/InputLibrary.git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p w14:paraId="0CE15A5F">
      <w:pPr>
        <w:pStyle w:val="37"/>
        <w:bidi w:val="0"/>
        <w:rPr>
          <w:rFonts w:hint="default"/>
          <w:lang w:val="en-US"/>
        </w:rPr>
      </w:pPr>
      <w:bookmarkStart w:id="15" w:name="_Toc7331"/>
      <w:bookmarkStart w:id="16" w:name="_Toc13179"/>
      <w:r>
        <w:rPr>
          <w:rFonts w:hint="default"/>
          <w:lang w:val="ru-RU"/>
        </w:rPr>
        <w:t>6 Тестирование</w:t>
      </w:r>
      <w:bookmarkEnd w:id="15"/>
      <w:bookmarkEnd w:id="16"/>
    </w:p>
    <w:p w14:paraId="01D1B6C9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Тесты расположены в проекте </w:t>
      </w:r>
      <w:r>
        <w:rPr>
          <w:rFonts w:hint="default"/>
          <w:lang w:val="en-US"/>
        </w:rPr>
        <w:t>TestProject</w:t>
      </w:r>
      <w:r>
        <w:rPr>
          <w:rFonts w:hint="default"/>
          <w:lang w:val="ru-RU"/>
        </w:rPr>
        <w:t xml:space="preserve">. Тестировались только методы </w:t>
      </w:r>
      <w:r>
        <w:rPr>
          <w:rFonts w:hint="default"/>
          <w:lang w:val="en-US"/>
        </w:rPr>
        <w:t>MyHashtable</w:t>
      </w:r>
      <w:r>
        <w:rPr>
          <w:rFonts w:hint="default"/>
          <w:lang w:val="ru-RU"/>
        </w:rPr>
        <w:t>. Иерархия классов и библиотека ввода из прошлых лабораторных работ не тестировались. Результат анализа покрытия кода тестами представлены на рисунке 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</w:t>
      </w:r>
    </w:p>
    <w:p w14:paraId="0477C694">
      <w:pPr>
        <w:pStyle w:val="43"/>
        <w:bidi w:val="0"/>
        <w:rPr>
          <w:rFonts w:hint="default"/>
          <w:lang w:val="en-US"/>
        </w:rPr>
      </w:pPr>
    </w:p>
    <w:p w14:paraId="7EDC3814">
      <w:pPr>
        <w:pStyle w:val="4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77560" cy="207645"/>
            <wp:effectExtent l="0" t="0" r="5080" b="5715"/>
            <wp:docPr id="6" name="Изображение 6" descr="Снимок экрана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(22)"/>
                    <pic:cNvPicPr>
                      <a:picLocks noChangeAspect="1"/>
                    </pic:cNvPicPr>
                  </pic:nvPicPr>
                  <pic:blipFill>
                    <a:blip r:embed="rId13"/>
                    <a:srcRect l="2610" t="66075" r="27749" b="2957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640">
      <w:pPr>
        <w:pStyle w:val="42"/>
        <w:rPr>
          <w:rFonts w:hint="default"/>
          <w:lang w:val="ru-RU"/>
        </w:rPr>
      </w:pPr>
      <w:r>
        <w:rPr>
          <w:rFonts w:hint="default"/>
          <w:lang w:val="ru-RU"/>
        </w:rPr>
        <w:t>Рисунок 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 - Анализ покрытия тестами кода</w:t>
      </w: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29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4C06"/>
    <w:rsid w:val="001B56BD"/>
    <w:rsid w:val="002943D9"/>
    <w:rsid w:val="00572899"/>
    <w:rsid w:val="00706A59"/>
    <w:rsid w:val="007F4EE7"/>
    <w:rsid w:val="00A7238C"/>
    <w:rsid w:val="00AB5028"/>
    <w:rsid w:val="00D50C42"/>
    <w:rsid w:val="00D52240"/>
    <w:rsid w:val="00DF604C"/>
    <w:rsid w:val="05207296"/>
    <w:rsid w:val="06100A3E"/>
    <w:rsid w:val="06BE352D"/>
    <w:rsid w:val="15A31C92"/>
    <w:rsid w:val="1D473390"/>
    <w:rsid w:val="1F7F4C38"/>
    <w:rsid w:val="21153AEB"/>
    <w:rsid w:val="25D9C587"/>
    <w:rsid w:val="264B0AE7"/>
    <w:rsid w:val="2857464E"/>
    <w:rsid w:val="2A9D7B91"/>
    <w:rsid w:val="2C3177A2"/>
    <w:rsid w:val="33215A44"/>
    <w:rsid w:val="37105D2F"/>
    <w:rsid w:val="378128F8"/>
    <w:rsid w:val="3B4F35B2"/>
    <w:rsid w:val="3BF61E96"/>
    <w:rsid w:val="3FDA6E72"/>
    <w:rsid w:val="467252C0"/>
    <w:rsid w:val="4B7778F3"/>
    <w:rsid w:val="555A631D"/>
    <w:rsid w:val="5BA22B04"/>
    <w:rsid w:val="5FFF831A"/>
    <w:rsid w:val="6FFB788B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uiPriority w:val="99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endnote reference"/>
    <w:uiPriority w:val="0"/>
    <w:rPr>
      <w:vertAlign w:val="superscript"/>
    </w:rPr>
  </w:style>
  <w:style w:type="character" w:styleId="17">
    <w:name w:val="Hyperlink"/>
    <w:basedOn w:val="11"/>
    <w:qFormat/>
    <w:uiPriority w:val="0"/>
    <w:rPr>
      <w:color w:val="0000FF"/>
      <w:u w:val="single"/>
    </w:rPr>
  </w:style>
  <w:style w:type="paragraph" w:styleId="18">
    <w:name w:val="toc 8"/>
    <w:basedOn w:val="1"/>
    <w:unhideWhenUsed/>
    <w:qFormat/>
    <w:uiPriority w:val="39"/>
    <w:pPr>
      <w:spacing w:after="57"/>
      <w:ind w:left="1984"/>
    </w:pPr>
  </w:style>
  <w:style w:type="paragraph" w:styleId="19">
    <w:name w:val="toc 9"/>
    <w:basedOn w:val="1"/>
    <w:unhideWhenUsed/>
    <w:qFormat/>
    <w:uiPriority w:val="39"/>
    <w:pPr>
      <w:spacing w:after="57"/>
      <w:ind w:left="2268"/>
    </w:pPr>
  </w:style>
  <w:style w:type="paragraph" w:styleId="20">
    <w:name w:val="toc 7"/>
    <w:basedOn w:val="1"/>
    <w:unhideWhenUsed/>
    <w:qFormat/>
    <w:uiPriority w:val="39"/>
    <w:pPr>
      <w:spacing w:after="57"/>
      <w:ind w:left="1701"/>
    </w:pPr>
  </w:style>
  <w:style w:type="paragraph" w:styleId="21">
    <w:name w:val="Body Text"/>
    <w:basedOn w:val="1"/>
    <w:qFormat/>
    <w:uiPriority w:val="0"/>
    <w:pPr>
      <w:spacing w:after="140"/>
    </w:pPr>
  </w:style>
  <w:style w:type="paragraph" w:styleId="22">
    <w:name w:val="toc 1"/>
    <w:basedOn w:val="1"/>
    <w:unhideWhenUsed/>
    <w:qFormat/>
    <w:uiPriority w:val="39"/>
    <w:pPr>
      <w:spacing w:after="57"/>
    </w:pPr>
  </w:style>
  <w:style w:type="paragraph" w:styleId="23">
    <w:name w:val="toc 6"/>
    <w:basedOn w:val="1"/>
    <w:unhideWhenUsed/>
    <w:qFormat/>
    <w:uiPriority w:val="39"/>
    <w:pPr>
      <w:spacing w:after="57"/>
      <w:ind w:left="1417"/>
    </w:pPr>
  </w:style>
  <w:style w:type="paragraph" w:styleId="24">
    <w:name w:val="toc 3"/>
    <w:basedOn w:val="1"/>
    <w:unhideWhenUsed/>
    <w:qFormat/>
    <w:uiPriority w:val="39"/>
    <w:pPr>
      <w:spacing w:after="57"/>
      <w:ind w:left="567"/>
    </w:pPr>
  </w:style>
  <w:style w:type="paragraph" w:styleId="25">
    <w:name w:val="toc 2"/>
    <w:basedOn w:val="1"/>
    <w:unhideWhenUsed/>
    <w:qFormat/>
    <w:uiPriority w:val="39"/>
    <w:pPr>
      <w:spacing w:after="57"/>
      <w:ind w:left="283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itle"/>
    <w:basedOn w:val="1"/>
    <w:next w:val="21"/>
    <w:qFormat/>
    <w:uiPriority w:val="10"/>
    <w:pPr>
      <w:spacing w:before="300"/>
      <w:contextualSpacing/>
    </w:pPr>
    <w:rPr>
      <w:sz w:val="48"/>
      <w:szCs w:val="48"/>
    </w:rPr>
  </w:style>
  <w:style w:type="paragraph" w:styleId="29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3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qFormat/>
    <w:uiPriority w:val="0"/>
    <w:pPr>
      <w:numPr>
        <w:ilvl w:val="0"/>
        <w:numId w:val="1"/>
      </w:numPr>
      <w:ind w:left="1134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Отчет(1).dot</Template>
  <Pages>10</Pages>
  <Words>772</Words>
  <Characters>5345</Characters>
  <Lines>80</Lines>
  <Paragraphs>22</Paragraphs>
  <TotalTime>6</TotalTime>
  <ScaleCrop>false</ScaleCrop>
  <LinksUpToDate>false</LinksUpToDate>
  <CharactersWithSpaces>5990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2024-12-08T22:28:00Z</dcterms:created>
  <dc:creator>Роман</dc:creator>
  <cp:lastModifiedBy>Konstantin</cp:lastModifiedBy>
  <dcterms:modified xsi:type="dcterms:W3CDTF">2025-05-04T13:24:41Z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A323C25F8B744364BB25ABF449AA0E3B_13</vt:lpwstr>
  </property>
</Properties>
</file>